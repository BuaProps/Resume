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3603"/>
        <w:gridCol w:w="650"/>
        <w:gridCol w:w="6547"/>
      </w:tblGrid>
      <w:tr w:rsidR="001B2ABD" w:rsidTr="00311F9F">
        <w:trPr>
          <w:trHeight w:val="4410"/>
        </w:trPr>
        <w:tc>
          <w:tcPr>
            <w:tcW w:w="3603" w:type="dxa"/>
            <w:vAlign w:val="bottom"/>
          </w:tcPr>
          <w:p w:rsidR="001B2ABD" w:rsidRDefault="00F444A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41855" cy="1809115"/>
                  <wp:effectExtent l="0" t="0" r="0" b="635"/>
                  <wp:docPr id="338743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855" cy="180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dxa"/>
          </w:tcPr>
          <w:p w:rsidR="001B2ABD" w:rsidRPr="00884CBF" w:rsidRDefault="001B2ABD" w:rsidP="000C45FF">
            <w:pPr>
              <w:tabs>
                <w:tab w:val="left" w:pos="990"/>
              </w:tabs>
              <w:rPr>
                <w:sz w:val="72"/>
                <w:szCs w:val="72"/>
              </w:rPr>
            </w:pPr>
          </w:p>
        </w:tc>
        <w:tc>
          <w:tcPr>
            <w:tcW w:w="6547" w:type="dxa"/>
            <w:vAlign w:val="bottom"/>
          </w:tcPr>
          <w:p w:rsidR="001B2ABD" w:rsidRDefault="00884CBF" w:rsidP="00884CBF">
            <w:pPr>
              <w:pStyle w:val="Title"/>
              <w:rPr>
                <w:sz w:val="72"/>
                <w:szCs w:val="72"/>
              </w:rPr>
            </w:pPr>
            <w:r w:rsidRPr="00884CBF">
              <w:rPr>
                <w:sz w:val="72"/>
                <w:szCs w:val="72"/>
              </w:rPr>
              <w:t>prapanna chakraborty</w:t>
            </w:r>
          </w:p>
          <w:p w:rsidR="0014120D" w:rsidRPr="0014120D" w:rsidRDefault="0014120D" w:rsidP="0014120D">
            <w:hyperlink r:id="rId8" w:tgtFrame="_blank" w:history="1">
              <w:r w:rsidRPr="00884CBF">
                <w:rPr>
                  <w:rFonts w:ascii="Segoe UI" w:hAnsi="Segoe UI" w:cs="Segoe UI"/>
                  <w:color w:val="0000FF"/>
                  <w:sz w:val="21"/>
                  <w:szCs w:val="21"/>
                  <w:u w:val="single"/>
                  <w:shd w:val="clear" w:color="auto" w:fill="FFFFFF"/>
                </w:rPr>
                <w:t>buaprops.github.io/Resume/</w:t>
              </w:r>
            </w:hyperlink>
          </w:p>
        </w:tc>
      </w:tr>
      <w:tr w:rsidR="001B2ABD" w:rsidTr="00311F9F">
        <w:tc>
          <w:tcPr>
            <w:tcW w:w="3603" w:type="dxa"/>
          </w:tcPr>
          <w:p w:rsidR="001B2ABD" w:rsidRDefault="00000000" w:rsidP="00036450">
            <w:pPr>
              <w:pStyle w:val="Heading3"/>
            </w:pPr>
            <w:sdt>
              <w:sdtPr>
                <w:id w:val="-1711873194"/>
                <w:placeholder>
                  <w:docPart w:val="960BA0BEB42347F791C1912C0DF4B328"/>
                </w:placeholder>
                <w:temporary/>
                <w:showingPlcHdr/>
                <w15:appearance w15:val="hidden"/>
              </w:sdtPr>
              <w:sdtContent>
                <w:r w:rsidR="00036450" w:rsidRPr="00D5459D">
                  <w:t>Profile</w:t>
                </w:r>
              </w:sdtContent>
            </w:sdt>
          </w:p>
          <w:p w:rsidR="00385167" w:rsidRPr="00C73EE4" w:rsidRDefault="00884CBF" w:rsidP="000041C4">
            <w:pPr>
              <w:pStyle w:val="NoSpacing"/>
              <w:rPr>
                <w:rFonts w:eastAsia="Times New Roman"/>
              </w:rPr>
            </w:pPr>
            <w:r>
              <w:t xml:space="preserve">Full Stack Developer with complete understand in Software Development </w:t>
            </w:r>
            <w:proofErr w:type="spellStart"/>
            <w:r>
              <w:t>Lifecycle.Enthusiastic</w:t>
            </w:r>
            <w:proofErr w:type="spellEnd"/>
            <w:r>
              <w:t xml:space="preserve"> and ability to lean and grasp new concepts and implementing them according to customer </w:t>
            </w:r>
            <w:proofErr w:type="spellStart"/>
            <w:proofErr w:type="gramStart"/>
            <w:r>
              <w:t>requirements.</w:t>
            </w:r>
            <w:r w:rsidR="001C11CF">
              <w:t>Have</w:t>
            </w:r>
            <w:proofErr w:type="spellEnd"/>
            <w:proofErr w:type="gramEnd"/>
            <w:r w:rsidR="001C11CF">
              <w:t xml:space="preserve"> experience in working at fast paced environments ,efficiently meeting development </w:t>
            </w:r>
            <w:proofErr w:type="spellStart"/>
            <w:r w:rsidR="001C11CF">
              <w:t>deadlines.</w:t>
            </w:r>
            <w:r w:rsidR="00A05279">
              <w:t>Aspiring</w:t>
            </w:r>
            <w:proofErr w:type="spellEnd"/>
            <w:r w:rsidR="00A05279">
              <w:t xml:space="preserve"> for a SDE role.</w:t>
            </w:r>
          </w:p>
          <w:p w:rsidR="00036450" w:rsidRDefault="00036450" w:rsidP="009260CD"/>
          <w:p w:rsidR="00036450" w:rsidRDefault="00036450" w:rsidP="00036450"/>
          <w:p w:rsidR="00036450" w:rsidRPr="00CB0055" w:rsidRDefault="00000000" w:rsidP="00CB0055">
            <w:pPr>
              <w:pStyle w:val="Heading3"/>
            </w:pPr>
            <w:sdt>
              <w:sdtPr>
                <w:id w:val="-1954003311"/>
                <w:placeholder>
                  <w:docPart w:val="B36686BF59474EAF8180175CA75B6D93"/>
                </w:placeholder>
                <w:temporary/>
                <w:showingPlcHdr/>
                <w15:appearance w15:val="hidden"/>
              </w:sdtPr>
              <w:sdtContent>
                <w:r w:rsidR="00CB0055" w:rsidRPr="00C039FE">
                  <w:t>Contact</w:t>
                </w:r>
              </w:sdtContent>
            </w:sdt>
          </w:p>
          <w:p w:rsidR="004D3011" w:rsidRDefault="00000000" w:rsidP="004D3011">
            <w:sdt>
              <w:sdtPr>
                <w:id w:val="1111563247"/>
                <w:placeholder>
                  <w:docPart w:val="06A02A342E824E5A9BAF1661C4570926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PHONE:</w:t>
                </w:r>
              </w:sdtContent>
            </w:sdt>
          </w:p>
          <w:p w:rsidR="004D3011" w:rsidRDefault="00884CBF" w:rsidP="004D3011">
            <w:r>
              <w:t>8348982251</w:t>
            </w:r>
          </w:p>
          <w:p w:rsidR="004D3011" w:rsidRPr="004D3011" w:rsidRDefault="004D3011" w:rsidP="004D3011"/>
          <w:p w:rsidR="004D3011" w:rsidRDefault="00000000" w:rsidP="004D3011">
            <w:sdt>
              <w:sdtPr>
                <w:id w:val="-672802004"/>
                <w:placeholder>
                  <w:docPart w:val="BC011A5992CB446AA013961971716870"/>
                </w:placeholder>
                <w:temporary/>
                <w:showingPlcHdr/>
                <w15:appearance w15:val="hidden"/>
              </w:sdtPr>
              <w:sdtContent>
                <w:r w:rsidR="0070340F">
                  <w:t>LINKEDIN:</w:t>
                </w:r>
              </w:sdtContent>
            </w:sdt>
          </w:p>
          <w:p w:rsidR="004D3011" w:rsidRDefault="00884CBF" w:rsidP="004D3011">
            <w:r w:rsidRPr="00884CBF">
              <w:t>https://www.linkedin.com/in/prapanna-chakraborty-944ba1162/</w:t>
            </w:r>
          </w:p>
          <w:p w:rsidR="004D3011" w:rsidRDefault="004D3011" w:rsidP="004D3011"/>
          <w:p w:rsidR="004D3011" w:rsidRDefault="00000000" w:rsidP="004D3011">
            <w:sdt>
              <w:sdtPr>
                <w:id w:val="-240260293"/>
                <w:placeholder>
                  <w:docPart w:val="54FB8B4546C645219932BA8B7EFD0899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EMAIL</w:t>
                </w:r>
              </w:sdtContent>
            </w:sdt>
          </w:p>
          <w:p w:rsidR="00036450" w:rsidRDefault="00884CBF" w:rsidP="0070340F">
            <w:r>
              <w:t>chakrabortyprapanna@gmail.com</w:t>
            </w:r>
          </w:p>
          <w:p w:rsidR="00884CBF" w:rsidRDefault="00884CBF" w:rsidP="0070340F"/>
          <w:p w:rsidR="00884CBF" w:rsidRDefault="00884CBF" w:rsidP="0070340F">
            <w:r>
              <w:t>WEBSITE:</w:t>
            </w:r>
          </w:p>
          <w:p w:rsidR="00884CBF" w:rsidRPr="0070340F" w:rsidRDefault="00884CBF" w:rsidP="0070340F">
            <w:hyperlink r:id="rId9" w:tgtFrame="_blank" w:history="1">
              <w:r w:rsidRPr="00884CBF">
                <w:rPr>
                  <w:rFonts w:ascii="Segoe UI" w:hAnsi="Segoe UI" w:cs="Segoe UI"/>
                  <w:color w:val="0000FF"/>
                  <w:sz w:val="21"/>
                  <w:szCs w:val="21"/>
                  <w:u w:val="single"/>
                  <w:shd w:val="clear" w:color="auto" w:fill="FFFFFF"/>
                </w:rPr>
                <w:t>buaprops.github.io/Resume/</w:t>
              </w:r>
            </w:hyperlink>
          </w:p>
          <w:p w:rsidR="004D3011" w:rsidRPr="00CB0055" w:rsidRDefault="00000000" w:rsidP="00C039FE">
            <w:pPr>
              <w:pStyle w:val="Heading3"/>
            </w:pPr>
            <w:sdt>
              <w:sdtPr>
                <w:id w:val="1835644801"/>
                <w:placeholder>
                  <w:docPart w:val="F8807D7D4C0C4C62AA1184945A43A619"/>
                </w:placeholder>
                <w:temporary/>
                <w:showingPlcHdr/>
                <w15:appearance w15:val="hidden"/>
              </w:sdtPr>
              <w:sdtContent>
                <w:r w:rsidR="0070340F">
                  <w:t>activities and interests</w:t>
                </w:r>
              </w:sdtContent>
            </w:sdt>
          </w:p>
          <w:p w:rsidR="006C1D9D" w:rsidRDefault="00DE35A2" w:rsidP="00DE35A2">
            <w:r>
              <w:t>Games</w:t>
            </w:r>
          </w:p>
          <w:p w:rsidR="00DE35A2" w:rsidRDefault="00DE35A2" w:rsidP="00DE35A2">
            <w:r>
              <w:t>Food</w:t>
            </w:r>
          </w:p>
          <w:p w:rsidR="00DE35A2" w:rsidRDefault="00DE35A2" w:rsidP="00DE35A2">
            <w:r>
              <w:t>Bikes</w:t>
            </w:r>
          </w:p>
          <w:p w:rsidR="00DE35A2" w:rsidRDefault="00DE35A2" w:rsidP="00DE35A2">
            <w:r>
              <w:t>Cycling</w:t>
            </w:r>
          </w:p>
          <w:p w:rsidR="00DE35A2" w:rsidRDefault="00DE35A2" w:rsidP="00DE35A2">
            <w:r>
              <w:t>Swimming</w:t>
            </w:r>
          </w:p>
          <w:p w:rsidR="00DE35A2" w:rsidRPr="004D3011" w:rsidRDefault="00DE35A2" w:rsidP="00DE35A2">
            <w:r>
              <w:t>Books</w:t>
            </w:r>
          </w:p>
        </w:tc>
        <w:tc>
          <w:tcPr>
            <w:tcW w:w="65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47" w:type="dxa"/>
          </w:tcPr>
          <w:p w:rsidR="00036450" w:rsidRDefault="00000000" w:rsidP="00036450">
            <w:pPr>
              <w:pStyle w:val="Heading2"/>
            </w:pPr>
            <w:sdt>
              <w:sdtPr>
                <w:id w:val="1001553383"/>
                <w:placeholder>
                  <w:docPart w:val="41B9D983547D4D48A5318C352D508A98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t>WORK EXPERIENCE</w:t>
                </w:r>
              </w:sdtContent>
            </w:sdt>
          </w:p>
          <w:p w:rsidR="00C80811" w:rsidRDefault="001C11CF" w:rsidP="00B359E4">
            <w:pPr>
              <w:pStyle w:val="Heading4"/>
            </w:pPr>
            <w:r>
              <w:t>TCS (CHROMA)</w:t>
            </w:r>
          </w:p>
          <w:p w:rsidR="00036450" w:rsidRDefault="001C11CF" w:rsidP="00B359E4">
            <w:pPr>
              <w:pStyle w:val="Heading4"/>
              <w:rPr>
                <w:bCs/>
              </w:rPr>
            </w:pPr>
            <w:r>
              <w:t>Full Stack Developer</w:t>
            </w:r>
          </w:p>
          <w:p w:rsidR="00036450" w:rsidRDefault="001C11CF" w:rsidP="00B359E4">
            <w:pPr>
              <w:pStyle w:val="Date"/>
            </w:pPr>
            <w:r>
              <w:t>2019-</w:t>
            </w:r>
            <w:proofErr w:type="gramStart"/>
            <w:r>
              <w:t>09  to</w:t>
            </w:r>
            <w:proofErr w:type="gramEnd"/>
            <w:r>
              <w:t xml:space="preserve"> Present</w:t>
            </w:r>
          </w:p>
          <w:p w:rsidR="001C11CF" w:rsidRPr="001C11CF" w:rsidRDefault="001C11CF" w:rsidP="001C11CF"/>
          <w:p w:rsidR="00036450" w:rsidRDefault="001C11CF" w:rsidP="001C11CF">
            <w:pPr>
              <w:pStyle w:val="ListBullet"/>
            </w:pPr>
            <w:r w:rsidRPr="001C11CF">
              <w:t xml:space="preserve">Over 3 years of experience in Web development &amp; Enterprise applications using JAVA </w:t>
            </w:r>
            <w:proofErr w:type="spellStart"/>
            <w:proofErr w:type="gramStart"/>
            <w:r w:rsidRPr="001C11CF">
              <w:t>technologies.I</w:t>
            </w:r>
            <w:proofErr w:type="spellEnd"/>
            <w:proofErr w:type="gramEnd"/>
            <w:r w:rsidRPr="001C11CF">
              <w:t xml:space="preserve"> have worked on multiple web applications and also created solutions for clients in </w:t>
            </w:r>
            <w:proofErr w:type="spellStart"/>
            <w:r w:rsidRPr="001C11CF">
              <w:t>finance,retail</w:t>
            </w:r>
            <w:proofErr w:type="spellEnd"/>
            <w:r w:rsidRPr="001C11CF">
              <w:t xml:space="preserve"> &amp; </w:t>
            </w:r>
            <w:proofErr w:type="spellStart"/>
            <w:r w:rsidRPr="001C11CF">
              <w:t>hrms</w:t>
            </w:r>
            <w:proofErr w:type="spellEnd"/>
            <w:r w:rsidRPr="001C11CF">
              <w:t xml:space="preserve"> domains.</w:t>
            </w:r>
          </w:p>
          <w:p w:rsidR="001C11CF" w:rsidRDefault="001C11CF" w:rsidP="001C11CF">
            <w:pPr>
              <w:pStyle w:val="ListBullet"/>
            </w:pPr>
            <w:proofErr w:type="spellStart"/>
            <w:proofErr w:type="gramStart"/>
            <w:r>
              <w:t>Reviewing,debugging</w:t>
            </w:r>
            <w:proofErr w:type="spellEnd"/>
            <w:proofErr w:type="gramEnd"/>
            <w:r>
              <w:t xml:space="preserve"> and managing of codes.</w:t>
            </w:r>
          </w:p>
          <w:p w:rsidR="001C11CF" w:rsidRDefault="001C11CF" w:rsidP="001C11CF">
            <w:pPr>
              <w:pStyle w:val="ListBullet"/>
            </w:pPr>
            <w:r>
              <w:t xml:space="preserve">Collaborating with SDMs and clients regarding functionality </w:t>
            </w:r>
            <w:proofErr w:type="gramStart"/>
            <w:r>
              <w:t>design ,development</w:t>
            </w:r>
            <w:proofErr w:type="gramEnd"/>
            <w:r>
              <w:t xml:space="preserve"> and implementation from in</w:t>
            </w:r>
            <w:r w:rsidR="0014120D">
              <w:t>i</w:t>
            </w:r>
            <w:r>
              <w:t>tial state till final delivery.</w:t>
            </w:r>
          </w:p>
          <w:p w:rsidR="001C11CF" w:rsidRDefault="001C11CF" w:rsidP="001C11CF">
            <w:pPr>
              <w:pStyle w:val="ListBullet"/>
            </w:pPr>
            <w:r>
              <w:t xml:space="preserve">Have implemented by grasp in OOPS concepts to </w:t>
            </w:r>
            <w:proofErr w:type="spellStart"/>
            <w:r>
              <w:t>effectlvely</w:t>
            </w:r>
            <w:proofErr w:type="spellEnd"/>
            <w:r>
              <w:t xml:space="preserve"> manage and manipulate customer </w:t>
            </w:r>
            <w:proofErr w:type="gramStart"/>
            <w:r>
              <w:t>data ,to</w:t>
            </w:r>
            <w:proofErr w:type="gramEnd"/>
            <w:r>
              <w:t xml:space="preserve"> be shown in front end using JAVA.</w:t>
            </w:r>
          </w:p>
          <w:p w:rsidR="001C11CF" w:rsidRDefault="001C11CF" w:rsidP="001C11CF">
            <w:pPr>
              <w:pStyle w:val="ListBullet"/>
            </w:pPr>
            <w:r>
              <w:t xml:space="preserve">Experienced in Spring </w:t>
            </w:r>
            <w:proofErr w:type="spellStart"/>
            <w:proofErr w:type="gramStart"/>
            <w:r>
              <w:t>MVC,Spring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Boot,Microservices</w:t>
            </w:r>
            <w:proofErr w:type="spellEnd"/>
            <w:r>
              <w:t xml:space="preserve"> to handle RESTful web services.</w:t>
            </w:r>
          </w:p>
          <w:p w:rsidR="00A05279" w:rsidRDefault="001C11CF" w:rsidP="00036450">
            <w:pPr>
              <w:pStyle w:val="ListBullet"/>
            </w:pPr>
            <w:r>
              <w:t xml:space="preserve">Have knowledge in implementing APIs and </w:t>
            </w:r>
            <w:r w:rsidR="0014120D">
              <w:t>use of RDMS to develop and manage data.</w:t>
            </w:r>
          </w:p>
          <w:p w:rsidR="004D3011" w:rsidRDefault="004D3011" w:rsidP="000041C4"/>
          <w:p w:rsidR="0014120D" w:rsidRDefault="0014120D" w:rsidP="0014120D">
            <w:pPr>
              <w:pStyle w:val="Heading2"/>
            </w:pPr>
            <w:r>
              <w:t>Skills and knowledge</w:t>
            </w:r>
          </w:p>
          <w:p w:rsidR="0014120D" w:rsidRDefault="0014120D" w:rsidP="0014120D">
            <w:pPr>
              <w:pStyle w:val="ListBullet"/>
            </w:pPr>
            <w:r w:rsidRPr="00A05279">
              <w:rPr>
                <w:b/>
                <w:bCs/>
              </w:rPr>
              <w:t>Data Structures and Algorithms</w:t>
            </w:r>
            <w:r>
              <w:t>-Skilled in handling and managing data using collections and imparting efficient algorithms to reduce time and space complexity.</w:t>
            </w:r>
          </w:p>
          <w:p w:rsidR="0014120D" w:rsidRDefault="00A05279" w:rsidP="0014120D">
            <w:pPr>
              <w:pStyle w:val="ListBullet"/>
            </w:pPr>
            <w:r w:rsidRPr="00A05279">
              <w:rPr>
                <w:b/>
                <w:bCs/>
              </w:rPr>
              <w:t>Back End</w:t>
            </w:r>
            <w:r>
              <w:t xml:space="preserve">-Have good grasp at OOPS </w:t>
            </w:r>
            <w:proofErr w:type="spellStart"/>
            <w:proofErr w:type="gramStart"/>
            <w:r>
              <w:t>concepts,Java</w:t>
            </w:r>
            <w:proofErr w:type="spellEnd"/>
            <w:proofErr w:type="gramEnd"/>
            <w:r>
              <w:t xml:space="preserve"> 8,Core </w:t>
            </w:r>
            <w:proofErr w:type="spellStart"/>
            <w:r>
              <w:t>Java,Spring</w:t>
            </w:r>
            <w:proofErr w:type="spellEnd"/>
            <w:r>
              <w:t xml:space="preserve"> </w:t>
            </w:r>
            <w:proofErr w:type="spellStart"/>
            <w:r>
              <w:t>Boot,Spring</w:t>
            </w:r>
            <w:proofErr w:type="spellEnd"/>
            <w:r>
              <w:t xml:space="preserve"> MVC,MicroServices,H2,JPA&amp;Hibernate,SQL.Also have prior experience in Node </w:t>
            </w:r>
            <w:proofErr w:type="spellStart"/>
            <w:r>
              <w:t>js</w:t>
            </w:r>
            <w:proofErr w:type="spellEnd"/>
            <w:r>
              <w:t xml:space="preserve"> and Express </w:t>
            </w:r>
            <w:proofErr w:type="spellStart"/>
            <w:r>
              <w:t>js</w:t>
            </w:r>
            <w:proofErr w:type="spellEnd"/>
            <w:r>
              <w:t>.</w:t>
            </w:r>
          </w:p>
          <w:p w:rsidR="00A05279" w:rsidRDefault="00A05279" w:rsidP="0014120D">
            <w:pPr>
              <w:pStyle w:val="ListBullet"/>
            </w:pPr>
            <w:r w:rsidRPr="00A05279">
              <w:rPr>
                <w:b/>
                <w:bCs/>
              </w:rPr>
              <w:t>Front End</w:t>
            </w:r>
            <w:r>
              <w:t>-</w:t>
            </w:r>
            <w:proofErr w:type="spellStart"/>
            <w:proofErr w:type="gramStart"/>
            <w:r>
              <w:t>CSS,Bootstrap</w:t>
            </w:r>
            <w:proofErr w:type="gramEnd"/>
            <w:r>
              <w:t>,JavaScript,JQuery</w:t>
            </w:r>
            <w:proofErr w:type="spellEnd"/>
            <w:r>
              <w:t>.</w:t>
            </w:r>
          </w:p>
          <w:p w:rsidR="0014120D" w:rsidRDefault="00A05279" w:rsidP="00A05279">
            <w:pPr>
              <w:pStyle w:val="ListBullet"/>
            </w:pPr>
            <w:proofErr w:type="spellStart"/>
            <w:r w:rsidRPr="00A05279">
              <w:rPr>
                <w:b/>
                <w:bCs/>
              </w:rPr>
              <w:t>Softwares</w:t>
            </w:r>
            <w:proofErr w:type="spellEnd"/>
            <w:r>
              <w:t>-</w:t>
            </w:r>
            <w:r w:rsidR="0014120D">
              <w:t xml:space="preserve">Good at handling </w:t>
            </w:r>
            <w:proofErr w:type="spellStart"/>
            <w:proofErr w:type="gramStart"/>
            <w:r w:rsidR="0014120D">
              <w:t>Eclipse,Tomcat</w:t>
            </w:r>
            <w:proofErr w:type="gramEnd"/>
            <w:r w:rsidR="0014120D">
              <w:t>,Visual</w:t>
            </w:r>
            <w:proofErr w:type="spellEnd"/>
            <w:r w:rsidR="0014120D">
              <w:t xml:space="preserve"> </w:t>
            </w:r>
            <w:proofErr w:type="spellStart"/>
            <w:r w:rsidR="0014120D">
              <w:t>Studio,PgAdmin,PostMan,Hyper,Git</w:t>
            </w:r>
            <w:proofErr w:type="spellEnd"/>
          </w:p>
          <w:p w:rsidR="00036450" w:rsidRDefault="00036450" w:rsidP="0014120D">
            <w:pPr>
              <w:pStyle w:val="Heading4"/>
            </w:pPr>
          </w:p>
          <w:p w:rsidR="00A05279" w:rsidRPr="00A05279" w:rsidRDefault="00DE35A2" w:rsidP="00DE35A2">
            <w:pPr>
              <w:pStyle w:val="Heading2"/>
            </w:pPr>
            <w:r>
              <w:t>education</w:t>
            </w:r>
          </w:p>
        </w:tc>
      </w:tr>
    </w:tbl>
    <w:p w:rsidR="00DE35A2" w:rsidRDefault="00DE35A2" w:rsidP="000C45FF">
      <w:pPr>
        <w:tabs>
          <w:tab w:val="left" w:pos="990"/>
        </w:tabs>
      </w:pPr>
      <w:r>
        <w:t xml:space="preserve">                                                                                       (2015-2019) Institute </w:t>
      </w:r>
      <w:proofErr w:type="gramStart"/>
      <w:r>
        <w:t>Of</w:t>
      </w:r>
      <w:proofErr w:type="gramEnd"/>
      <w:r>
        <w:t xml:space="preserve"> Engineering &amp; Management Kolkata </w:t>
      </w:r>
      <w:r w:rsidRPr="00DE35A2">
        <w:rPr>
          <w:b/>
          <w:bCs/>
        </w:rPr>
        <w:t>B</w:t>
      </w:r>
      <w:r>
        <w:rPr>
          <w:b/>
          <w:bCs/>
        </w:rPr>
        <w:t>T</w:t>
      </w:r>
      <w:r w:rsidRPr="00DE35A2">
        <w:rPr>
          <w:b/>
          <w:bCs/>
        </w:rPr>
        <w:t>ech</w:t>
      </w:r>
      <w:r>
        <w:t xml:space="preserve"> ECE</w:t>
      </w:r>
    </w:p>
    <w:sectPr w:rsidR="00DE35A2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6CC1" w:rsidRDefault="00546CC1" w:rsidP="000C45FF">
      <w:r>
        <w:separator/>
      </w:r>
    </w:p>
  </w:endnote>
  <w:endnote w:type="continuationSeparator" w:id="0">
    <w:p w:rsidR="00546CC1" w:rsidRDefault="00546CC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6CC1" w:rsidRDefault="00546CC1" w:rsidP="000C45FF">
      <w:r>
        <w:separator/>
      </w:r>
    </w:p>
  </w:footnote>
  <w:footnote w:type="continuationSeparator" w:id="0">
    <w:p w:rsidR="00546CC1" w:rsidRDefault="00546CC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36766C" wp14:editId="60AE9F2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1200" cy="9630000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1200" cy="9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20169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BF"/>
    <w:rsid w:val="000041C4"/>
    <w:rsid w:val="00036450"/>
    <w:rsid w:val="00094499"/>
    <w:rsid w:val="00094FD6"/>
    <w:rsid w:val="00096D1F"/>
    <w:rsid w:val="000C45FF"/>
    <w:rsid w:val="000E3FD1"/>
    <w:rsid w:val="00112054"/>
    <w:rsid w:val="0014120D"/>
    <w:rsid w:val="001525E1"/>
    <w:rsid w:val="001671F6"/>
    <w:rsid w:val="00180329"/>
    <w:rsid w:val="0019001F"/>
    <w:rsid w:val="001A74A5"/>
    <w:rsid w:val="001B2ABD"/>
    <w:rsid w:val="001C11CF"/>
    <w:rsid w:val="001E0391"/>
    <w:rsid w:val="001E1759"/>
    <w:rsid w:val="001F1ECC"/>
    <w:rsid w:val="002400EB"/>
    <w:rsid w:val="00256CF7"/>
    <w:rsid w:val="00281FD5"/>
    <w:rsid w:val="002B7CF1"/>
    <w:rsid w:val="0030481B"/>
    <w:rsid w:val="00311F9F"/>
    <w:rsid w:val="003156FC"/>
    <w:rsid w:val="003254B5"/>
    <w:rsid w:val="0037121F"/>
    <w:rsid w:val="00385167"/>
    <w:rsid w:val="003A6B7D"/>
    <w:rsid w:val="003B06CA"/>
    <w:rsid w:val="004071FC"/>
    <w:rsid w:val="00445947"/>
    <w:rsid w:val="004813B3"/>
    <w:rsid w:val="00496591"/>
    <w:rsid w:val="004C63E4"/>
    <w:rsid w:val="004D3011"/>
    <w:rsid w:val="0052113A"/>
    <w:rsid w:val="005262AC"/>
    <w:rsid w:val="00546CC1"/>
    <w:rsid w:val="005E39D5"/>
    <w:rsid w:val="00600670"/>
    <w:rsid w:val="00616E38"/>
    <w:rsid w:val="0062123A"/>
    <w:rsid w:val="00646E75"/>
    <w:rsid w:val="006771D0"/>
    <w:rsid w:val="006C1D9D"/>
    <w:rsid w:val="006E088D"/>
    <w:rsid w:val="006F53C7"/>
    <w:rsid w:val="0070340F"/>
    <w:rsid w:val="00715FCB"/>
    <w:rsid w:val="00743101"/>
    <w:rsid w:val="007775E1"/>
    <w:rsid w:val="007867A0"/>
    <w:rsid w:val="007927F5"/>
    <w:rsid w:val="00802CA0"/>
    <w:rsid w:val="00884CBF"/>
    <w:rsid w:val="008D7080"/>
    <w:rsid w:val="009260CD"/>
    <w:rsid w:val="00952C25"/>
    <w:rsid w:val="009B539F"/>
    <w:rsid w:val="00A05279"/>
    <w:rsid w:val="00A2118D"/>
    <w:rsid w:val="00A40869"/>
    <w:rsid w:val="00AD76E2"/>
    <w:rsid w:val="00AF6D44"/>
    <w:rsid w:val="00B20152"/>
    <w:rsid w:val="00B359E4"/>
    <w:rsid w:val="00B45372"/>
    <w:rsid w:val="00B57D98"/>
    <w:rsid w:val="00B70850"/>
    <w:rsid w:val="00BE2258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D2522B"/>
    <w:rsid w:val="00D422DE"/>
    <w:rsid w:val="00D5459D"/>
    <w:rsid w:val="00DA1F4D"/>
    <w:rsid w:val="00DD070C"/>
    <w:rsid w:val="00DD172A"/>
    <w:rsid w:val="00DE35A2"/>
    <w:rsid w:val="00E15CD7"/>
    <w:rsid w:val="00E25A26"/>
    <w:rsid w:val="00E4381A"/>
    <w:rsid w:val="00E55D74"/>
    <w:rsid w:val="00F05EDE"/>
    <w:rsid w:val="00F364A3"/>
    <w:rsid w:val="00F444AC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4A97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AF6D44"/>
  </w:style>
  <w:style w:type="paragraph" w:styleId="Heading1">
    <w:name w:val="heading 1"/>
    <w:basedOn w:val="Normal"/>
    <w:next w:val="Normal"/>
    <w:link w:val="Heading1Char"/>
    <w:uiPriority w:val="9"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E2258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355D7E" w:themeColor="accent1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qFormat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0340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BE2258"/>
    <w:rPr>
      <w:rFonts w:asciiTheme="majorHAnsi" w:eastAsiaTheme="majorEastAsia" w:hAnsiTheme="majorHAnsi" w:cstheme="majorBidi"/>
      <w:b/>
      <w:caps/>
      <w:color w:val="355D7E" w:themeColor="accent1" w:themeShade="8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094FD6"/>
    <w:pPr>
      <w:numPr>
        <w:numId w:val="1"/>
      </w:numPr>
      <w:ind w:left="420"/>
    </w:pPr>
    <w:rPr>
      <w:rFonts w:eastAsiaTheme="minorHAnsi"/>
      <w:color w:val="595959" w:themeColor="text1" w:themeTint="A6"/>
      <w:lang w:eastAsia="en-US"/>
    </w:rPr>
  </w:style>
  <w:style w:type="paragraph" w:styleId="NoSpacing">
    <w:name w:val="No Spacing"/>
    <w:uiPriority w:val="1"/>
    <w:semiHidden/>
    <w:rsid w:val="000041C4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aprops.github.io/Resu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uaprops.github.io/Resume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0BA0BEB42347F791C1912C0DF4B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E4CCD-BEFA-48D8-819A-3D88EE0F1090}"/>
      </w:docPartPr>
      <w:docPartBody>
        <w:p w:rsidR="00000000" w:rsidRDefault="00000000">
          <w:pPr>
            <w:pStyle w:val="960BA0BEB42347F791C1912C0DF4B328"/>
          </w:pPr>
          <w:r w:rsidRPr="00D5459D">
            <w:t>Profile</w:t>
          </w:r>
        </w:p>
      </w:docPartBody>
    </w:docPart>
    <w:docPart>
      <w:docPartPr>
        <w:name w:val="B36686BF59474EAF8180175CA75B6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C7B1D-C8AF-41A3-9AB6-9BFD818BB5CC}"/>
      </w:docPartPr>
      <w:docPartBody>
        <w:p w:rsidR="00000000" w:rsidRDefault="00000000">
          <w:pPr>
            <w:pStyle w:val="B36686BF59474EAF8180175CA75B6D93"/>
          </w:pPr>
          <w:r w:rsidRPr="00C039FE">
            <w:t>Contact</w:t>
          </w:r>
        </w:p>
      </w:docPartBody>
    </w:docPart>
    <w:docPart>
      <w:docPartPr>
        <w:name w:val="06A02A342E824E5A9BAF1661C4570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F50A0-3FDC-4FF1-8911-B917F052FF0C}"/>
      </w:docPartPr>
      <w:docPartBody>
        <w:p w:rsidR="00000000" w:rsidRDefault="00000000">
          <w:pPr>
            <w:pStyle w:val="06A02A342E824E5A9BAF1661C4570926"/>
          </w:pPr>
          <w:r w:rsidRPr="004D3011">
            <w:t>PHONE:</w:t>
          </w:r>
        </w:p>
      </w:docPartBody>
    </w:docPart>
    <w:docPart>
      <w:docPartPr>
        <w:name w:val="BC011A5992CB446AA013961971716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5D56B-A88C-40E3-97C3-8BFAD1F5D4B0}"/>
      </w:docPartPr>
      <w:docPartBody>
        <w:p w:rsidR="00000000" w:rsidRDefault="00000000">
          <w:pPr>
            <w:pStyle w:val="BC011A5992CB446AA013961971716870"/>
          </w:pPr>
          <w:r>
            <w:t>LINKEDIN:</w:t>
          </w:r>
        </w:p>
      </w:docPartBody>
    </w:docPart>
    <w:docPart>
      <w:docPartPr>
        <w:name w:val="54FB8B4546C645219932BA8B7EFD0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C1E0F-3C03-40D4-8710-B43A4B8D3B01}"/>
      </w:docPartPr>
      <w:docPartBody>
        <w:p w:rsidR="00000000" w:rsidRDefault="00000000">
          <w:pPr>
            <w:pStyle w:val="54FB8B4546C645219932BA8B7EFD0899"/>
          </w:pPr>
          <w:r w:rsidRPr="004D3011">
            <w:t>EMAIL</w:t>
          </w:r>
        </w:p>
      </w:docPartBody>
    </w:docPart>
    <w:docPart>
      <w:docPartPr>
        <w:name w:val="F8807D7D4C0C4C62AA1184945A43A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34187-913B-4A1E-98D6-F9B7BE498695}"/>
      </w:docPartPr>
      <w:docPartBody>
        <w:p w:rsidR="00000000" w:rsidRDefault="00000000">
          <w:pPr>
            <w:pStyle w:val="F8807D7D4C0C4C62AA1184945A43A619"/>
          </w:pPr>
          <w:r>
            <w:t>activities and interests</w:t>
          </w:r>
        </w:p>
      </w:docPartBody>
    </w:docPart>
    <w:docPart>
      <w:docPartPr>
        <w:name w:val="41B9D983547D4D48A5318C352D508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AFDC2-2B9A-4973-89EE-00751EF58C41}"/>
      </w:docPartPr>
      <w:docPartBody>
        <w:p w:rsidR="00000000" w:rsidRDefault="00000000">
          <w:pPr>
            <w:pStyle w:val="41B9D983547D4D48A5318C352D508A98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0851550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1C"/>
    <w:rsid w:val="0005581C"/>
    <w:rsid w:val="0036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36820DF86F4C09854567E6C2F02F01">
    <w:name w:val="FF36820DF86F4C09854567E6C2F02F01"/>
  </w:style>
  <w:style w:type="paragraph" w:customStyle="1" w:styleId="960BA0BEB42347F791C1912C0DF4B328">
    <w:name w:val="960BA0BEB42347F791C1912C0DF4B328"/>
  </w:style>
  <w:style w:type="paragraph" w:customStyle="1" w:styleId="FB6E69966B1247A78C309D8B108114E9">
    <w:name w:val="FB6E69966B1247A78C309D8B108114E9"/>
  </w:style>
  <w:style w:type="paragraph" w:customStyle="1" w:styleId="B36686BF59474EAF8180175CA75B6D93">
    <w:name w:val="B36686BF59474EAF8180175CA75B6D93"/>
  </w:style>
  <w:style w:type="paragraph" w:customStyle="1" w:styleId="06A02A342E824E5A9BAF1661C4570926">
    <w:name w:val="06A02A342E824E5A9BAF1661C4570926"/>
  </w:style>
  <w:style w:type="paragraph" w:customStyle="1" w:styleId="9C98306649F84AA6965828E7BD810A85">
    <w:name w:val="9C98306649F84AA6965828E7BD810A85"/>
  </w:style>
  <w:style w:type="paragraph" w:customStyle="1" w:styleId="BC011A5992CB446AA013961971716870">
    <w:name w:val="BC011A5992CB446AA013961971716870"/>
  </w:style>
  <w:style w:type="paragraph" w:customStyle="1" w:styleId="72D27E6AA7854B6ABCDBAFEF2C8C7796">
    <w:name w:val="72D27E6AA7854B6ABCDBAFEF2C8C7796"/>
  </w:style>
  <w:style w:type="paragraph" w:customStyle="1" w:styleId="54FB8B4546C645219932BA8B7EFD0899">
    <w:name w:val="54FB8B4546C645219932BA8B7EFD0899"/>
  </w:style>
  <w:style w:type="paragraph" w:customStyle="1" w:styleId="D366E354CC0B4441B5E49383C5EB90E4">
    <w:name w:val="D366E354CC0B4441B5E49383C5EB90E4"/>
  </w:style>
  <w:style w:type="paragraph" w:customStyle="1" w:styleId="F8807D7D4C0C4C62AA1184945A43A619">
    <w:name w:val="F8807D7D4C0C4C62AA1184945A43A619"/>
  </w:style>
  <w:style w:type="paragraph" w:customStyle="1" w:styleId="A6A3970583A5428B8940FE714452A5AC">
    <w:name w:val="A6A3970583A5428B8940FE714452A5AC"/>
  </w:style>
  <w:style w:type="paragraph" w:customStyle="1" w:styleId="41B9D983547D4D48A5318C352D508A98">
    <w:name w:val="41B9D983547D4D48A5318C352D508A98"/>
  </w:style>
  <w:style w:type="paragraph" w:customStyle="1" w:styleId="68A5C6CCF4094940B54EC9E7C6A099A7">
    <w:name w:val="68A5C6CCF4094940B54EC9E7C6A099A7"/>
  </w:style>
  <w:style w:type="paragraph" w:customStyle="1" w:styleId="85E430DC4A7A4FABA5ECBE55A06F4685">
    <w:name w:val="85E430DC4A7A4FABA5ECBE55A06F4685"/>
  </w:style>
  <w:style w:type="paragraph" w:customStyle="1" w:styleId="E5C82F89CE5144E2ABD8EA8AFC6770F9">
    <w:name w:val="E5C82F89CE5144E2ABD8EA8AFC6770F9"/>
  </w:style>
  <w:style w:type="paragraph" w:customStyle="1" w:styleId="3F35818A904C4C8588149592CC980704">
    <w:name w:val="3F35818A904C4C8588149592CC980704"/>
  </w:style>
  <w:style w:type="paragraph" w:customStyle="1" w:styleId="88E2830735C843BDB93896294636E27C">
    <w:name w:val="88E2830735C843BDB93896294636E27C"/>
  </w:style>
  <w:style w:type="paragraph" w:customStyle="1" w:styleId="671F6FBF53934B56B536D3845083238B">
    <w:name w:val="671F6FBF53934B56B536D3845083238B"/>
  </w:style>
  <w:style w:type="paragraph" w:customStyle="1" w:styleId="F2F79BE4FBF84139B5E14AB3828FCF3C">
    <w:name w:val="F2F79BE4FBF84139B5E14AB3828FCF3C"/>
  </w:style>
  <w:style w:type="paragraph" w:customStyle="1" w:styleId="481EB23DB8A0477280794165D932C078">
    <w:name w:val="481EB23DB8A0477280794165D932C078"/>
  </w:style>
  <w:style w:type="paragraph" w:customStyle="1" w:styleId="545857909A854A4A9EB5DBC139340957">
    <w:name w:val="545857909A854A4A9EB5DBC139340957"/>
  </w:style>
  <w:style w:type="paragraph" w:customStyle="1" w:styleId="2E40F002AFE7472DB646F2389D5FEF8D">
    <w:name w:val="2E40F002AFE7472DB646F2389D5FEF8D"/>
  </w:style>
  <w:style w:type="paragraph" w:customStyle="1" w:styleId="FC51D56C818D4762B3E07C4639023A10">
    <w:name w:val="FC51D56C818D4762B3E07C4639023A10"/>
  </w:style>
  <w:style w:type="paragraph" w:customStyle="1" w:styleId="46E3F9D433AE442E89CF16411875DE86">
    <w:name w:val="46E3F9D433AE442E89CF16411875DE86"/>
  </w:style>
  <w:style w:type="paragraph" w:customStyle="1" w:styleId="9FE38905182F4195A2139B9081AB236A">
    <w:name w:val="9FE38905182F4195A2139B9081AB236A"/>
  </w:style>
  <w:style w:type="paragraph" w:styleId="ListBullet">
    <w:name w:val="List Bullet"/>
    <w:basedOn w:val="Normal"/>
    <w:uiPriority w:val="11"/>
    <w:qFormat/>
    <w:pPr>
      <w:numPr>
        <w:numId w:val="1"/>
      </w:numPr>
      <w:spacing w:after="0" w:line="240" w:lineRule="auto"/>
      <w:ind w:left="420"/>
    </w:pPr>
    <w:rPr>
      <w:rFonts w:eastAsiaTheme="minorHAnsi"/>
      <w:color w:val="595959" w:themeColor="text1" w:themeTint="A6"/>
      <w:sz w:val="18"/>
      <w:szCs w:val="18"/>
      <w:lang w:val="en-US" w:eastAsia="en-US"/>
    </w:rPr>
  </w:style>
  <w:style w:type="paragraph" w:customStyle="1" w:styleId="9ABDE2D8022F4379A0DE9607DD78DF93">
    <w:name w:val="9ABDE2D8022F4379A0DE9607DD78DF93"/>
  </w:style>
  <w:style w:type="paragraph" w:customStyle="1" w:styleId="7B36C36B592048CF8F756A7D4CD2601A">
    <w:name w:val="7B36C36B592048CF8F756A7D4CD2601A"/>
    <w:rsid w:val="000558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2023-04-19T15:39:00Z</dcterms:created>
  <dcterms:modified xsi:type="dcterms:W3CDTF">2023-04-19T16:27:00Z</dcterms:modified>
</cp:coreProperties>
</file>